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41F83" w14:textId="77777777" w:rsidR="00487ACC" w:rsidRDefault="00487ACC" w:rsidP="00C6554A">
      <w:pPr>
        <w:pStyle w:val="Foto"/>
        <w:rPr>
          <w:noProof/>
        </w:rPr>
      </w:pPr>
    </w:p>
    <w:p w14:paraId="4BEC1054" w14:textId="77777777" w:rsidR="00487ACC" w:rsidRDefault="00487ACC" w:rsidP="00C6554A">
      <w:pPr>
        <w:pStyle w:val="Foto"/>
        <w:rPr>
          <w:noProof/>
        </w:rPr>
      </w:pPr>
    </w:p>
    <w:p w14:paraId="0C2F6B1B" w14:textId="77777777" w:rsidR="00487ACC" w:rsidRDefault="00487ACC" w:rsidP="00C6554A">
      <w:pPr>
        <w:pStyle w:val="Foto"/>
        <w:rPr>
          <w:noProof/>
        </w:rPr>
      </w:pPr>
    </w:p>
    <w:p w14:paraId="580B624C" w14:textId="77777777" w:rsidR="00487ACC" w:rsidRDefault="00487ACC" w:rsidP="00C6554A">
      <w:pPr>
        <w:pStyle w:val="Foto"/>
        <w:rPr>
          <w:noProof/>
        </w:rPr>
      </w:pPr>
    </w:p>
    <w:p w14:paraId="35382670" w14:textId="77777777" w:rsidR="00487ACC" w:rsidRDefault="00487ACC" w:rsidP="00C6554A">
      <w:pPr>
        <w:pStyle w:val="Foto"/>
        <w:rPr>
          <w:noProof/>
        </w:rPr>
      </w:pPr>
    </w:p>
    <w:p w14:paraId="7090AE2C" w14:textId="77777777" w:rsidR="00487ACC" w:rsidRDefault="00487ACC" w:rsidP="00C6554A">
      <w:pPr>
        <w:pStyle w:val="Foto"/>
        <w:rPr>
          <w:noProof/>
        </w:rPr>
      </w:pPr>
    </w:p>
    <w:p w14:paraId="5AE29B03" w14:textId="77777777" w:rsidR="00487ACC" w:rsidRDefault="00487ACC" w:rsidP="00C6554A">
      <w:pPr>
        <w:pStyle w:val="Foto"/>
        <w:rPr>
          <w:noProof/>
        </w:rPr>
      </w:pPr>
    </w:p>
    <w:p w14:paraId="37E6B145" w14:textId="77777777" w:rsidR="00487ACC" w:rsidRDefault="00487ACC" w:rsidP="00C6554A">
      <w:pPr>
        <w:pStyle w:val="Foto"/>
        <w:rPr>
          <w:noProof/>
        </w:rPr>
      </w:pPr>
    </w:p>
    <w:p w14:paraId="24AFDFCE" w14:textId="77777777" w:rsidR="00487ACC" w:rsidRDefault="00487ACC" w:rsidP="00C6554A">
      <w:pPr>
        <w:pStyle w:val="Foto"/>
        <w:rPr>
          <w:noProof/>
        </w:rPr>
      </w:pPr>
    </w:p>
    <w:p w14:paraId="79E45DA0" w14:textId="77777777" w:rsidR="00487ACC" w:rsidRDefault="00487ACC" w:rsidP="00C6554A">
      <w:pPr>
        <w:pStyle w:val="Foto"/>
        <w:rPr>
          <w:noProof/>
        </w:rPr>
      </w:pPr>
    </w:p>
    <w:p w14:paraId="244F82A0" w14:textId="77777777" w:rsidR="00487ACC" w:rsidRDefault="00487ACC" w:rsidP="00C6554A">
      <w:pPr>
        <w:pStyle w:val="Foto"/>
        <w:rPr>
          <w:noProof/>
        </w:rPr>
      </w:pPr>
    </w:p>
    <w:p w14:paraId="2214F0DD" w14:textId="77777777" w:rsidR="00487ACC" w:rsidRDefault="00487ACC" w:rsidP="00C6554A">
      <w:pPr>
        <w:pStyle w:val="Foto"/>
        <w:rPr>
          <w:noProof/>
        </w:rPr>
      </w:pPr>
    </w:p>
    <w:p w14:paraId="0FA08593" w14:textId="77777777" w:rsidR="00487ACC" w:rsidRDefault="00487ACC" w:rsidP="00C6554A">
      <w:pPr>
        <w:pStyle w:val="Foto"/>
        <w:rPr>
          <w:noProof/>
        </w:rPr>
      </w:pPr>
    </w:p>
    <w:p w14:paraId="2B5969D2" w14:textId="186902E3" w:rsidR="00C6554A" w:rsidRPr="009679B1" w:rsidRDefault="00487ACC" w:rsidP="00C6554A">
      <w:pPr>
        <w:pStyle w:val="Foto"/>
        <w:rPr>
          <w:noProof/>
        </w:rPr>
      </w:pPr>
      <w:r>
        <w:rPr>
          <w:noProof/>
        </w:rPr>
        <w:drawing>
          <wp:inline distT="0" distB="0" distL="0" distR="0" wp14:anchorId="17081049" wp14:editId="5D5D1D47">
            <wp:extent cx="5274310" cy="2967990"/>
            <wp:effectExtent l="0" t="0" r="2540" b="3810"/>
            <wp:docPr id="1" name="Imagen 1" descr="Qué es GitHub y por qué es útil al aprender programación | HACK A B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GitHub y por qué es útil al aprender programación | HACK A BO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203D5C15" w14:textId="5226246C" w:rsidR="00C6554A" w:rsidRPr="009679B1" w:rsidRDefault="00487ACC" w:rsidP="00C6554A">
      <w:pPr>
        <w:pStyle w:val="Ttulo"/>
        <w:rPr>
          <w:noProof/>
        </w:rPr>
      </w:pPr>
      <w:r>
        <w:rPr>
          <w:noProof/>
        </w:rPr>
        <w:t>Administración de Versiones</w:t>
      </w:r>
    </w:p>
    <w:p w14:paraId="6D0258D9" w14:textId="252CB4C2" w:rsidR="00C6554A" w:rsidRPr="009679B1" w:rsidRDefault="00487ACC" w:rsidP="00C6554A">
      <w:pPr>
        <w:pStyle w:val="Subttulo"/>
        <w:rPr>
          <w:noProof/>
        </w:rPr>
      </w:pPr>
      <w:r>
        <w:rPr>
          <w:noProof/>
        </w:rPr>
        <w:t>Repositorios</w:t>
      </w:r>
    </w:p>
    <w:p w14:paraId="0E175C68" w14:textId="560081B0" w:rsidR="00C6554A" w:rsidRPr="009679B1" w:rsidRDefault="00487ACC" w:rsidP="00C6554A">
      <w:pPr>
        <w:pStyle w:val="Informacindecontacto"/>
        <w:rPr>
          <w:noProof/>
        </w:rPr>
      </w:pPr>
      <w:r>
        <w:rPr>
          <w:noProof/>
        </w:rPr>
        <w:t>Ariel Camilo Sánchez López</w:t>
      </w:r>
      <w:r w:rsidR="00C6554A" w:rsidRPr="009679B1">
        <w:rPr>
          <w:noProof/>
          <w:lang w:bidi="es-ES"/>
        </w:rPr>
        <w:t xml:space="preserve"> | </w:t>
      </w:r>
      <w:r>
        <w:rPr>
          <w:noProof/>
        </w:rPr>
        <w:t>Programación 2</w:t>
      </w:r>
      <w:r w:rsidR="00C6554A" w:rsidRPr="009679B1">
        <w:rPr>
          <w:noProof/>
          <w:lang w:bidi="es-ES"/>
        </w:rPr>
        <w:t xml:space="preserve"> | </w:t>
      </w:r>
      <w:r>
        <w:rPr>
          <w:noProof/>
        </w:rPr>
        <w:t>9/8/2021</w:t>
      </w:r>
      <w:r w:rsidR="00C6554A" w:rsidRPr="009679B1">
        <w:rPr>
          <w:noProof/>
          <w:lang w:bidi="es-ES"/>
        </w:rPr>
        <w:br w:type="page"/>
      </w:r>
    </w:p>
    <w:p w14:paraId="3140BC4D" w14:textId="09680508" w:rsidR="00C6554A" w:rsidRPr="009679B1" w:rsidRDefault="00A2117B" w:rsidP="00C6554A">
      <w:pPr>
        <w:pStyle w:val="Ttulo1"/>
        <w:rPr>
          <w:noProof/>
        </w:rPr>
      </w:pPr>
      <w:r>
        <w:rPr>
          <w:noProof/>
        </w:rPr>
        <w:lastRenderedPageBreak/>
        <w:t>Administración de Versiones</w:t>
      </w:r>
    </w:p>
    <w:p w14:paraId="4B8D796B" w14:textId="400564AD" w:rsidR="00C6554A" w:rsidRDefault="00A2117B" w:rsidP="00A2117B">
      <w:pPr>
        <w:rPr>
          <w:noProof/>
        </w:rPr>
      </w:pPr>
      <w:r>
        <w:rPr>
          <w:noProof/>
        </w:rPr>
        <w:t>Los proyectos de software actuales cuentan con gran número de líneas de programación, al igual que gran cantidad de archivos, componentes y cambios. Por esa razón es necesario gestionar y controlar todos estos elementos para que se haga más simple la manera de entender la estructura a través del tiempo, es decir, entender las diferentes versiones con sus respectivos cambios, mejoras o soluciones.</w:t>
      </w:r>
    </w:p>
    <w:p w14:paraId="093DC296" w14:textId="123E7FB5" w:rsidR="00A2117B" w:rsidRDefault="00A2117B" w:rsidP="00A2117B">
      <w:pPr>
        <w:rPr>
          <w:noProof/>
        </w:rPr>
      </w:pPr>
      <w:r>
        <w:rPr>
          <w:noProof/>
        </w:rPr>
        <w:t>Para realizar este control se hace uso de herramientas llamadas repositorios, estas herramientas permiten llevar un control temporal del proyecto en cuestión, se almacenan las diferentes versiones de los archivos teniendo en cuenta la fecha en qué se hizo, el autor y los respectivos cambios que se implementa</w:t>
      </w:r>
      <w:r w:rsidR="00CA088F">
        <w:rPr>
          <w:noProof/>
        </w:rPr>
        <w:t>ron.</w:t>
      </w:r>
    </w:p>
    <w:p w14:paraId="02B602E6" w14:textId="19C2F32D" w:rsidR="00CA088F" w:rsidRPr="00314F5E" w:rsidRDefault="00CA088F" w:rsidP="00A2117B">
      <w:pPr>
        <w:rPr>
          <w:noProof/>
          <w:lang w:val="en-US"/>
        </w:rPr>
      </w:pPr>
      <w:r>
        <w:rPr>
          <w:noProof/>
        </w:rPr>
        <w:t>Los principales repositorios del mundo de la programación son los siguientes:</w:t>
      </w:r>
    </w:p>
    <w:sdt>
      <w:sdtPr>
        <w:rPr>
          <w:noProof/>
        </w:rPr>
        <w:alias w:val="Escriba el contenido de la lista con viñetas:"/>
        <w:tag w:val="Escriba el contenido de la lista con viñetas:"/>
        <w:id w:val="-784043198"/>
        <w:placeholder>
          <w:docPart w:val="189EFDE69C2B4FFAB5A367D4FF43BAE3"/>
        </w:placeholder>
        <w:temporary/>
        <w15:appearance w15:val="hidden"/>
      </w:sdtPr>
      <w:sdtEndPr/>
      <w:sdtContent>
        <w:p w14:paraId="0D77C8F4" w14:textId="77777777" w:rsidR="00C6554A" w:rsidRPr="009679B1" w:rsidRDefault="00C6554A" w:rsidP="00C6554A">
          <w:pPr>
            <w:pStyle w:val="Listaconvietas"/>
            <w:numPr>
              <w:ilvl w:val="0"/>
              <w:numId w:val="1"/>
            </w:numPr>
            <w:rPr>
              <w:noProof/>
            </w:rPr>
          </w:pPr>
          <w:r w:rsidRPr="009679B1">
            <w:rPr>
              <w:noProof/>
              <w:lang w:bidi="es-ES"/>
            </w:rPr>
            <w:t xml:space="preserve">¿Necesita un título? En la galería de estilos de la pestaña Inicio, haga clic en el estilo de título que quiera. </w:t>
          </w:r>
        </w:p>
        <w:p w14:paraId="4764EC44" w14:textId="77777777" w:rsidR="00C6554A" w:rsidRPr="009679B1" w:rsidRDefault="00C6554A" w:rsidP="00C6554A">
          <w:pPr>
            <w:pStyle w:val="Listaconvietas"/>
            <w:numPr>
              <w:ilvl w:val="0"/>
              <w:numId w:val="1"/>
            </w:numPr>
            <w:rPr>
              <w:noProof/>
            </w:rPr>
          </w:pPr>
          <w:r w:rsidRPr="009679B1">
            <w:rPr>
              <w:noProof/>
              <w:lang w:bidi="es-ES"/>
            </w:rPr>
            <w:t>Puede ver que en la galería también hay otros estilos. Por ejemplo, para una cita, una lista numerada o una lista con viñetas como esta.</w:t>
          </w:r>
        </w:p>
        <w:p w14:paraId="05C8CC51" w14:textId="77777777" w:rsidR="00C6554A" w:rsidRPr="009679B1" w:rsidRDefault="00C6554A" w:rsidP="00C6554A">
          <w:pPr>
            <w:pStyle w:val="Listaconvietas"/>
            <w:numPr>
              <w:ilvl w:val="0"/>
              <w:numId w:val="1"/>
            </w:numPr>
            <w:rPr>
              <w:noProof/>
            </w:rPr>
          </w:pPr>
          <w:r w:rsidRPr="009679B1">
            <w:rPr>
              <w:noProof/>
              <w:lang w:bidi="es-ES"/>
            </w:rPr>
            <w:t>Para obtener los mejores resultados al seleccionar el texto que quiere copiar o editar, no incluya ningún espacio a la izquierda o la derecha de los caracteres de la selección.</w:t>
          </w:r>
        </w:p>
      </w:sdtContent>
    </w:sdt>
    <w:p w14:paraId="0352EA37" w14:textId="77777777" w:rsidR="00C6554A" w:rsidRPr="009679B1" w:rsidRDefault="00AB0F5A" w:rsidP="00C6554A">
      <w:pPr>
        <w:pStyle w:val="Ttulo2"/>
        <w:rPr>
          <w:noProof/>
        </w:rPr>
      </w:pPr>
      <w:sdt>
        <w:sdtPr>
          <w:rPr>
            <w:noProof/>
          </w:rPr>
          <w:alias w:val="Título 2:"/>
          <w:tag w:val="Título 2:"/>
          <w:id w:val="959536471"/>
          <w:placeholder>
            <w:docPart w:val="BA10A868D7AF4A759A8A6C7BC1A40300"/>
          </w:placeholder>
          <w:temporary/>
          <w:showingPlcHdr/>
          <w15:appearance w15:val="hidden"/>
        </w:sdtPr>
        <w:sdtEndPr/>
        <w:sdtContent>
          <w:r w:rsidR="00C6554A" w:rsidRPr="009679B1">
            <w:rPr>
              <w:noProof/>
              <w:lang w:bidi="es-ES"/>
            </w:rPr>
            <w:t>Título 2</w:t>
          </w:r>
        </w:sdtContent>
      </w:sdt>
    </w:p>
    <w:sdt>
      <w:sdtPr>
        <w:rPr>
          <w:noProof/>
        </w:rPr>
        <w:alias w:val="Texto de párrafo:"/>
        <w:tag w:val="Texto de párrafo:"/>
        <w:id w:val="-2013052735"/>
        <w:placeholder>
          <w:docPart w:val="8AFDA72E520E4C54BC398717FE5DE26B"/>
        </w:placeholder>
        <w:temporary/>
        <w:showingPlcHdr/>
        <w15:appearance w15:val="hidden"/>
      </w:sdtPr>
      <w:sdtEndPr/>
      <w:sdtContent>
        <w:p w14:paraId="1EEFE898" w14:textId="77777777" w:rsidR="00C6554A" w:rsidRPr="009679B1" w:rsidRDefault="00C6554A" w:rsidP="00C6554A">
          <w:pPr>
            <w:rPr>
              <w:noProof/>
            </w:rPr>
          </w:pPr>
          <w:r w:rsidRPr="009679B1">
            <w:rPr>
              <w:noProof/>
              <w:lang w:bidi="es-ES"/>
            </w:rPr>
            <w:t>Tal vez la fotografía de la portada le guste tanto como a nosotros, pero si no es la más indicada para el informe, puede reemplazarla fácilmente por una suya.</w:t>
          </w:r>
        </w:p>
        <w:p w14:paraId="74BAD3ED" w14:textId="77777777" w:rsidR="002C74C0" w:rsidRPr="009679B1" w:rsidRDefault="00C6554A">
          <w:pPr>
            <w:rPr>
              <w:noProof/>
            </w:rPr>
          </w:pPr>
          <w:r w:rsidRPr="009679B1">
            <w:rPr>
              <w:noProof/>
              <w:lang w:bidi="es-ES"/>
            </w:rPr>
            <w:t>Basta con que elimine la imagen del marcador de posición. Después, en la pestaña Insertar, haga clic en Imagen para seleccionar una de sus archivos.</w:t>
          </w:r>
        </w:p>
      </w:sdtContent>
    </w:sdt>
    <w:sectPr w:rsidR="002C74C0" w:rsidRPr="009679B1"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FAC72" w14:textId="77777777" w:rsidR="00AB0F5A" w:rsidRDefault="00AB0F5A" w:rsidP="00C6554A">
      <w:pPr>
        <w:spacing w:before="0" w:after="0" w:line="240" w:lineRule="auto"/>
      </w:pPr>
      <w:r>
        <w:separator/>
      </w:r>
    </w:p>
  </w:endnote>
  <w:endnote w:type="continuationSeparator" w:id="0">
    <w:p w14:paraId="421B5864" w14:textId="77777777" w:rsidR="00AB0F5A" w:rsidRDefault="00AB0F5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52568" w14:textId="77777777"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0BC26" w14:textId="77777777" w:rsidR="00AB0F5A" w:rsidRDefault="00AB0F5A" w:rsidP="00C6554A">
      <w:pPr>
        <w:spacing w:before="0" w:after="0" w:line="240" w:lineRule="auto"/>
      </w:pPr>
      <w:r>
        <w:separator/>
      </w:r>
    </w:p>
  </w:footnote>
  <w:footnote w:type="continuationSeparator" w:id="0">
    <w:p w14:paraId="6AF99803" w14:textId="77777777" w:rsidR="00AB0F5A" w:rsidRDefault="00AB0F5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CC"/>
    <w:rsid w:val="002554CD"/>
    <w:rsid w:val="00293B83"/>
    <w:rsid w:val="002B4294"/>
    <w:rsid w:val="00314F5E"/>
    <w:rsid w:val="00333D0D"/>
    <w:rsid w:val="003D555A"/>
    <w:rsid w:val="00487ACC"/>
    <w:rsid w:val="004C049F"/>
    <w:rsid w:val="005000E2"/>
    <w:rsid w:val="0051785D"/>
    <w:rsid w:val="006A3CE7"/>
    <w:rsid w:val="0089714F"/>
    <w:rsid w:val="009679B1"/>
    <w:rsid w:val="00986062"/>
    <w:rsid w:val="00A2117B"/>
    <w:rsid w:val="00AB0F5A"/>
    <w:rsid w:val="00C6554A"/>
    <w:rsid w:val="00CA088F"/>
    <w:rsid w:val="00CB0705"/>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5C0B5"/>
  <w15:chartTrackingRefBased/>
  <w15:docId w15:val="{C547797C-0004-452B-B546-04378610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customStyle="1" w:styleId="1DB9F5AAD2234F10AD97093E52201186">
    <w:name w:val="1DB9F5AAD2234F10AD97093E52201186"/>
    <w:rsid w:val="00A2117B"/>
    <w:pPr>
      <w:spacing w:before="0" w:after="160" w:line="259" w:lineRule="auto"/>
    </w:pPr>
    <w:rPr>
      <w:rFonts w:eastAsiaTheme="minorEastAsia"/>
      <w:color w:val="auto"/>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il\AppData\Roaming\Microsoft\Templates\Informe%20de%20estudiante%20con%20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89EFDE69C2B4FFAB5A367D4FF43BAE3"/>
        <w:category>
          <w:name w:val="General"/>
          <w:gallery w:val="placeholder"/>
        </w:category>
        <w:types>
          <w:type w:val="bbPlcHdr"/>
        </w:types>
        <w:behaviors>
          <w:behavior w:val="content"/>
        </w:behaviors>
        <w:guid w:val="{49A40C19-0564-498B-8A9E-01670C724C3E}"/>
      </w:docPartPr>
      <w:docPartBody>
        <w:p w:rsidR="00740964" w:rsidRPr="009679B1" w:rsidRDefault="001A52BF" w:rsidP="00C6554A">
          <w:pPr>
            <w:pStyle w:val="Listaconvietas"/>
            <w:rPr>
              <w:noProof/>
            </w:rPr>
          </w:pPr>
          <w:r w:rsidRPr="009679B1">
            <w:rPr>
              <w:noProof/>
              <w:lang w:bidi="es-ES"/>
            </w:rPr>
            <w:t xml:space="preserve">¿Necesita un título? En la galería de estilos de la pestaña Inicio, haga clic en el estilo de título que quiera. </w:t>
          </w:r>
        </w:p>
        <w:p w:rsidR="00740964" w:rsidRPr="009679B1" w:rsidRDefault="001A52BF" w:rsidP="00C6554A">
          <w:pPr>
            <w:pStyle w:val="Listaconvietas"/>
            <w:rPr>
              <w:noProof/>
            </w:rPr>
          </w:pPr>
          <w:r w:rsidRPr="009679B1">
            <w:rPr>
              <w:noProof/>
              <w:lang w:bidi="es-ES"/>
            </w:rPr>
            <w:t>Puede ver que e</w:t>
          </w:r>
          <w:r w:rsidRPr="009679B1">
            <w:rPr>
              <w:noProof/>
              <w:lang w:bidi="es-ES"/>
            </w:rPr>
            <w:t>n la galería también hay otros estilos. Por ejemplo, para una cita, una lista numerada o una lista con viñetas como esta.</w:t>
          </w:r>
        </w:p>
        <w:p w:rsidR="00000000" w:rsidRDefault="001A52BF">
          <w:pPr>
            <w:pStyle w:val="189EFDE69C2B4FFAB5A367D4FF43BAE3"/>
          </w:pPr>
          <w:r w:rsidRPr="009679B1">
            <w:rPr>
              <w:noProof/>
              <w:lang w:bidi="es-ES"/>
            </w:rPr>
            <w:t xml:space="preserve">Para obtener los mejores resultados al seleccionar el texto que quiere copiar o editar, no incluya ningún espacio a la izquierda o la </w:t>
          </w:r>
          <w:r w:rsidRPr="009679B1">
            <w:rPr>
              <w:noProof/>
              <w:lang w:bidi="es-ES"/>
            </w:rPr>
            <w:t>derecha de los caracteres de la selección.</w:t>
          </w:r>
        </w:p>
      </w:docPartBody>
    </w:docPart>
    <w:docPart>
      <w:docPartPr>
        <w:name w:val="BA10A868D7AF4A759A8A6C7BC1A40300"/>
        <w:category>
          <w:name w:val="General"/>
          <w:gallery w:val="placeholder"/>
        </w:category>
        <w:types>
          <w:type w:val="bbPlcHdr"/>
        </w:types>
        <w:behaviors>
          <w:behavior w:val="content"/>
        </w:behaviors>
        <w:guid w:val="{22D0DF09-10AB-406A-8D1E-9EA19CB0A2B1}"/>
      </w:docPartPr>
      <w:docPartBody>
        <w:p w:rsidR="00000000" w:rsidRDefault="001A52BF">
          <w:pPr>
            <w:pStyle w:val="BA10A868D7AF4A759A8A6C7BC1A40300"/>
          </w:pPr>
          <w:r w:rsidRPr="009679B1">
            <w:rPr>
              <w:noProof/>
              <w:lang w:bidi="es-ES"/>
            </w:rPr>
            <w:t>Título 2</w:t>
          </w:r>
        </w:p>
      </w:docPartBody>
    </w:docPart>
    <w:docPart>
      <w:docPartPr>
        <w:name w:val="8AFDA72E520E4C54BC398717FE5DE26B"/>
        <w:category>
          <w:name w:val="General"/>
          <w:gallery w:val="placeholder"/>
        </w:category>
        <w:types>
          <w:type w:val="bbPlcHdr"/>
        </w:types>
        <w:behaviors>
          <w:behavior w:val="content"/>
        </w:behaviors>
        <w:guid w:val="{1DFDC4C8-AB22-463F-893C-5D7411633792}"/>
      </w:docPartPr>
      <w:docPartBody>
        <w:p w:rsidR="00740964" w:rsidRPr="009679B1" w:rsidRDefault="001A52BF" w:rsidP="00C6554A">
          <w:pPr>
            <w:rPr>
              <w:noProof/>
            </w:rPr>
          </w:pPr>
          <w:r w:rsidRPr="009679B1">
            <w:rPr>
              <w:noProof/>
              <w:lang w:bidi="es-ES"/>
            </w:rPr>
            <w:t>Tal vez la fotografía de la portada le guste tanto como a nosotros, pero si no es la más indicada para el informe, puede reemplazarla fácilmente por una suya.</w:t>
          </w:r>
        </w:p>
        <w:p w:rsidR="00000000" w:rsidRDefault="001A52BF">
          <w:pPr>
            <w:pStyle w:val="8AFDA72E520E4C54BC398717FE5DE26B"/>
          </w:pPr>
          <w:r w:rsidRPr="009679B1">
            <w:rPr>
              <w:noProof/>
              <w:lang w:bidi="es-ES"/>
            </w:rPr>
            <w:t xml:space="preserve">Basta con que elimine la imagen del marcador </w:t>
          </w:r>
          <w:r w:rsidRPr="009679B1">
            <w:rPr>
              <w:noProof/>
              <w:lang w:bidi="es-ES"/>
            </w:rPr>
            <w:t>de posición. Después, en la pestaña Insertar, haga clic en Imagen para seleccionar una de sus archivos.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BF"/>
    <w:rsid w:val="001A52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49D7EDCA0854061A471EE6589113C81">
    <w:name w:val="449D7EDCA0854061A471EE6589113C81"/>
  </w:style>
  <w:style w:type="paragraph" w:customStyle="1" w:styleId="FFD81FCC72D3447F9C776462AE200FF6">
    <w:name w:val="FFD81FCC72D3447F9C776462AE200FF6"/>
  </w:style>
  <w:style w:type="paragraph" w:customStyle="1" w:styleId="CFFB2086119C43AA953FE4F242F8FB60">
    <w:name w:val="CFFB2086119C43AA953FE4F242F8FB60"/>
  </w:style>
  <w:style w:type="paragraph" w:customStyle="1" w:styleId="1DB9F5AAD2234F10AD97093E52201186">
    <w:name w:val="1DB9F5AAD2234F10AD97093E52201186"/>
  </w:style>
  <w:style w:type="paragraph" w:customStyle="1" w:styleId="377B8BCD07B546CC9A8FB5B66F270DC6">
    <w:name w:val="377B8BCD07B546CC9A8FB5B66F270DC6"/>
  </w:style>
  <w:style w:type="paragraph" w:customStyle="1" w:styleId="4AC0AA12613248B1BDA9911A629E6302">
    <w:name w:val="4AC0AA12613248B1BDA9911A629E6302"/>
  </w:style>
  <w:style w:type="paragraph" w:customStyle="1" w:styleId="587603389CF7489D95344817EF0B9C83">
    <w:name w:val="587603389CF7489D95344817EF0B9C83"/>
  </w:style>
  <w:style w:type="paragraph" w:styleId="Listaconvietas">
    <w:name w:val="List Bullet"/>
    <w:basedOn w:val="Normal"/>
    <w:uiPriority w:val="10"/>
    <w:unhideWhenUsed/>
    <w:qFormat/>
    <w:pPr>
      <w:numPr>
        <w:numId w:val="1"/>
      </w:numPr>
      <w:spacing w:before="120" w:after="200" w:line="264" w:lineRule="auto"/>
    </w:pPr>
    <w:rPr>
      <w:rFonts w:eastAsiaTheme="minorHAnsi"/>
      <w:color w:val="595959" w:themeColor="text1" w:themeTint="A6"/>
      <w:lang w:val="es-ES" w:eastAsia="en-US"/>
    </w:rPr>
  </w:style>
  <w:style w:type="paragraph" w:customStyle="1" w:styleId="189EFDE69C2B4FFAB5A367D4FF43BAE3">
    <w:name w:val="189EFDE69C2B4FFAB5A367D4FF43BAE3"/>
  </w:style>
  <w:style w:type="paragraph" w:customStyle="1" w:styleId="BA10A868D7AF4A759A8A6C7BC1A40300">
    <w:name w:val="BA10A868D7AF4A759A8A6C7BC1A40300"/>
  </w:style>
  <w:style w:type="paragraph" w:customStyle="1" w:styleId="8AFDA72E520E4C54BC398717FE5DE26B">
    <w:name w:val="8AFDA72E520E4C54BC398717FE5DE2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 estudiante con foto.dotx</Template>
  <TotalTime>93</TotalTime>
  <Pages>1</Pages>
  <Words>258</Words>
  <Characters>1425</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Sánchez</dc:creator>
  <cp:keywords/>
  <dc:description/>
  <cp:lastModifiedBy>ARIEL CAMILO SANCHEZ LOPEZ</cp:lastModifiedBy>
  <cp:revision>2</cp:revision>
  <dcterms:created xsi:type="dcterms:W3CDTF">2021-09-08T16:22:00Z</dcterms:created>
  <dcterms:modified xsi:type="dcterms:W3CDTF">2021-09-08T17:55:00Z</dcterms:modified>
</cp:coreProperties>
</file>